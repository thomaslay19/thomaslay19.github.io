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FC495" w14:textId="77777777" w:rsidR="00FB4010" w:rsidRPr="00827663" w:rsidRDefault="00364851" w:rsidP="0007079F">
      <w:pPr>
        <w:pStyle w:val="Title"/>
        <w:pBdr>
          <w:bottom w:val="single" w:sz="12" w:space="4" w:color="5076A0"/>
        </w:pBdr>
        <w:rPr>
          <w:rFonts w:ascii="Times New Roman" w:hAnsi="Times New Roman" w:cs="Times New Roman"/>
          <w:color w:val="auto"/>
        </w:rPr>
      </w:pPr>
      <w:r w:rsidRPr="00827663">
        <w:rPr>
          <w:rFonts w:ascii="Times New Roman" w:hAnsi="Times New Roman" w:cs="Times New Roman"/>
          <w:color w:val="auto"/>
        </w:rPr>
        <w:t>‍‍</w:t>
      </w:r>
      <w:sdt>
        <w:sdtPr>
          <w:rPr>
            <w:rFonts w:ascii="Times New Roman" w:hAnsi="Times New Roman" w:cs="Times New Roman"/>
            <w:color w:val="auto"/>
          </w:rPr>
          <w:alias w:val="Your Name"/>
          <w:tag w:val=""/>
          <w:id w:val="1246310863"/>
          <w:placeholder>
            <w:docPart w:val="96723F82F37047C1B168CDBA56C67DD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27663">
            <w:rPr>
              <w:rFonts w:ascii="Times New Roman" w:hAnsi="Times New Roman" w:cs="Times New Roman"/>
              <w:color w:val="auto"/>
            </w:rPr>
            <w:t>Thomas</w:t>
          </w:r>
          <w:r w:rsidR="005F0E6C" w:rsidRPr="00827663">
            <w:rPr>
              <w:rFonts w:ascii="Times New Roman" w:hAnsi="Times New Roman" w:cs="Times New Roman"/>
              <w:color w:val="auto"/>
            </w:rPr>
            <w:t xml:space="preserve"> Lay</w:t>
          </w:r>
        </w:sdtContent>
      </w:sdt>
    </w:p>
    <w:p w14:paraId="26B57D18" w14:textId="77777777" w:rsidR="00FB4010" w:rsidRPr="00827663" w:rsidRDefault="00085F3E" w:rsidP="00C61AE2">
      <w:pPr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Address"/>
          <w:tag w:val=""/>
          <w:id w:val="-593780209"/>
          <w:placeholder>
            <w:docPart w:val="107DE17DD3BD48269FDCF7901F31510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0F4BE0" w:rsidRPr="00827663">
            <w:rPr>
              <w:rFonts w:ascii="Times New Roman" w:hAnsi="Times New Roman" w:cs="Times New Roman"/>
              <w:color w:val="auto"/>
              <w:sz w:val="24"/>
              <w:szCs w:val="24"/>
            </w:rPr>
            <w:t>3617 Saddle Ridge</w:t>
          </w:r>
          <w:r w:rsidR="001134C0" w:rsidRPr="00827663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Dr.</w:t>
          </w:r>
          <w:r w:rsidR="000F4BE0" w:rsidRPr="00827663">
            <w:rPr>
              <w:rFonts w:ascii="Times New Roman" w:hAnsi="Times New Roman" w:cs="Times New Roman"/>
              <w:color w:val="auto"/>
              <w:sz w:val="24"/>
              <w:szCs w:val="24"/>
            </w:rPr>
            <w:t>,</w:t>
          </w:r>
          <w:r w:rsidR="001134C0" w:rsidRPr="00827663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Independence, MO 64057</w:t>
          </w:r>
        </w:sdtContent>
      </w:sdt>
      <w:r w:rsidR="00364851" w:rsidRPr="00827663">
        <w:rPr>
          <w:rFonts w:ascii="Times New Roman" w:hAnsi="Times New Roman" w:cs="Times New Roman"/>
          <w:color w:val="auto"/>
          <w:sz w:val="24"/>
          <w:szCs w:val="24"/>
        </w:rPr>
        <w:t> | 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Telephone"/>
          <w:tag w:val=""/>
          <w:id w:val="-1416317146"/>
          <w:placeholder>
            <w:docPart w:val="84D5132280B041EFB72FA1C55DA50DF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247036" w:rsidRPr="00827663">
            <w:rPr>
              <w:rFonts w:ascii="Times New Roman" w:hAnsi="Times New Roman" w:cs="Times New Roman"/>
              <w:color w:val="auto"/>
              <w:sz w:val="24"/>
              <w:szCs w:val="24"/>
            </w:rPr>
            <w:t>(816)-</w:t>
          </w:r>
          <w:r w:rsidR="0059500A" w:rsidRPr="00827663">
            <w:rPr>
              <w:rFonts w:ascii="Times New Roman" w:hAnsi="Times New Roman" w:cs="Times New Roman"/>
              <w:color w:val="auto"/>
              <w:sz w:val="24"/>
              <w:szCs w:val="24"/>
            </w:rPr>
            <w:t>377-</w:t>
          </w:r>
          <w:r w:rsidR="0038768F">
            <w:rPr>
              <w:rFonts w:ascii="Times New Roman" w:hAnsi="Times New Roman" w:cs="Times New Roman"/>
              <w:color w:val="auto"/>
              <w:sz w:val="24"/>
              <w:szCs w:val="24"/>
            </w:rPr>
            <w:t>3264</w:t>
          </w:r>
        </w:sdtContent>
      </w:sdt>
      <w:r w:rsidR="00364851" w:rsidRPr="00827663">
        <w:rPr>
          <w:rFonts w:ascii="Times New Roman" w:hAnsi="Times New Roman" w:cs="Times New Roman"/>
          <w:color w:val="auto"/>
          <w:sz w:val="24"/>
          <w:szCs w:val="24"/>
        </w:rPr>
        <w:t> | 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Email"/>
          <w:tag w:val=""/>
          <w:id w:val="-391963670"/>
          <w:placeholder>
            <w:docPart w:val="65283A17DE3345AE992E0A4E0FE306D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26E30" w:rsidRPr="00827663">
            <w:rPr>
              <w:rFonts w:ascii="Times New Roman" w:hAnsi="Times New Roman" w:cs="Times New Roman"/>
              <w:color w:val="auto"/>
              <w:sz w:val="24"/>
              <w:szCs w:val="24"/>
            </w:rPr>
            <w:t>s</w:t>
          </w:r>
          <w:r w:rsidR="003E0796">
            <w:rPr>
              <w:rFonts w:ascii="Times New Roman" w:hAnsi="Times New Roman" w:cs="Times New Roman"/>
              <w:color w:val="auto"/>
              <w:sz w:val="24"/>
              <w:szCs w:val="24"/>
            </w:rPr>
            <w:t>756846</w:t>
          </w:r>
          <w:r w:rsidR="00C26E30" w:rsidRPr="00827663">
            <w:rPr>
              <w:rFonts w:ascii="Times New Roman" w:hAnsi="Times New Roman" w:cs="Times New Roman"/>
              <w:color w:val="auto"/>
              <w:sz w:val="24"/>
              <w:szCs w:val="24"/>
            </w:rPr>
            <w:t>@sbuniv.edu</w:t>
          </w:r>
        </w:sdtContent>
      </w:sdt>
    </w:p>
    <w:p w14:paraId="1B8CCA07" w14:textId="77777777" w:rsidR="00FB4010" w:rsidRPr="00827663" w:rsidRDefault="00364851" w:rsidP="00CD5490">
      <w:pPr>
        <w:pStyle w:val="SectionHeading"/>
        <w:spacing w:before="320" w:after="80"/>
        <w:rPr>
          <w:rFonts w:ascii="Times New Roman" w:hAnsi="Times New Roman" w:cs="Times New Roman"/>
          <w:color w:val="auto"/>
          <w:sz w:val="32"/>
          <w:szCs w:val="32"/>
        </w:rPr>
      </w:pPr>
      <w:r w:rsidRPr="00827663">
        <w:rPr>
          <w:rFonts w:ascii="Times New Roman" w:hAnsi="Times New Roman" w:cs="Times New Roman"/>
          <w:color w:val="auto"/>
          <w:sz w:val="32"/>
          <w:szCs w:val="32"/>
        </w:rPr>
        <w:t>Objective</w:t>
      </w:r>
    </w:p>
    <w:p w14:paraId="032F2CE3" w14:textId="77777777" w:rsidR="00FB4010" w:rsidRPr="00827663" w:rsidRDefault="000F4BE0" w:rsidP="00C61AE2">
      <w:pPr>
        <w:pStyle w:val="ListBullet"/>
        <w:numPr>
          <w:ilvl w:val="0"/>
          <w:numId w:val="0"/>
        </w:numPr>
        <w:spacing w:after="40"/>
        <w:ind w:left="144" w:hanging="144"/>
        <w:rPr>
          <w:rFonts w:ascii="Times New Roman" w:hAnsi="Times New Roman" w:cs="Times New Roman"/>
          <w:color w:val="auto"/>
          <w:sz w:val="24"/>
          <w:szCs w:val="24"/>
        </w:rPr>
      </w:pPr>
      <w:r w:rsidRPr="00827663">
        <w:rPr>
          <w:rFonts w:ascii="Times New Roman" w:hAnsi="Times New Roman" w:cs="Times New Roman"/>
          <w:color w:val="auto"/>
          <w:sz w:val="24"/>
          <w:szCs w:val="24"/>
        </w:rPr>
        <w:t>To obtain a</w:t>
      </w:r>
      <w:r w:rsidR="008108AB">
        <w:rPr>
          <w:rFonts w:ascii="Times New Roman" w:hAnsi="Times New Roman" w:cs="Times New Roman"/>
          <w:color w:val="auto"/>
          <w:sz w:val="24"/>
          <w:szCs w:val="24"/>
        </w:rPr>
        <w:t xml:space="preserve">n internship position </w:t>
      </w:r>
      <w:r w:rsidR="00D9124F" w:rsidRPr="00827663">
        <w:rPr>
          <w:rFonts w:ascii="Times New Roman" w:hAnsi="Times New Roman" w:cs="Times New Roman"/>
          <w:color w:val="auto"/>
          <w:sz w:val="24"/>
          <w:szCs w:val="24"/>
        </w:rPr>
        <w:t>u</w:t>
      </w:r>
      <w:r w:rsidR="00827663">
        <w:rPr>
          <w:rFonts w:ascii="Times New Roman" w:hAnsi="Times New Roman" w:cs="Times New Roman"/>
          <w:color w:val="auto"/>
          <w:sz w:val="24"/>
          <w:szCs w:val="24"/>
        </w:rPr>
        <w:t>tilizing my computer programming skills</w:t>
      </w:r>
      <w:r w:rsidR="00D9124F" w:rsidRPr="0082766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3D9B8BC" w14:textId="77777777" w:rsidR="00FB4010" w:rsidRPr="00827663" w:rsidRDefault="00364851" w:rsidP="00CD5490">
      <w:pPr>
        <w:pStyle w:val="SectionHeading"/>
        <w:spacing w:before="320" w:after="80"/>
        <w:rPr>
          <w:rFonts w:ascii="Times New Roman" w:hAnsi="Times New Roman" w:cs="Times New Roman"/>
          <w:color w:val="auto"/>
          <w:sz w:val="32"/>
          <w:szCs w:val="32"/>
        </w:rPr>
      </w:pPr>
      <w:r w:rsidRPr="00827663">
        <w:rPr>
          <w:rFonts w:ascii="Times New Roman" w:hAnsi="Times New Roman" w:cs="Times New Roman"/>
          <w:color w:val="auto"/>
          <w:sz w:val="32"/>
          <w:szCs w:val="32"/>
        </w:rPr>
        <w:t>Education</w:t>
      </w:r>
    </w:p>
    <w:p w14:paraId="1290EDF4" w14:textId="77777777" w:rsidR="000F4BE0" w:rsidRPr="00827663" w:rsidRDefault="000F4BE0" w:rsidP="00C61AE2">
      <w:pPr>
        <w:pStyle w:val="Subsection"/>
        <w:spacing w:before="120"/>
        <w:rPr>
          <w:rFonts w:ascii="Times New Roman" w:hAnsi="Times New Roman" w:cs="Times New Roman"/>
          <w:color w:val="auto"/>
          <w:sz w:val="22"/>
          <w:szCs w:val="22"/>
        </w:rPr>
      </w:pPr>
      <w:r w:rsidRPr="00827663">
        <w:rPr>
          <w:rFonts w:ascii="Times New Roman" w:hAnsi="Times New Roman" w:cs="Times New Roman"/>
          <w:color w:val="auto"/>
          <w:sz w:val="22"/>
          <w:szCs w:val="22"/>
        </w:rPr>
        <w:t>southwest baptist univeristy | bo</w:t>
      </w:r>
      <w:r w:rsidR="00345F9A">
        <w:rPr>
          <w:rFonts w:ascii="Times New Roman" w:hAnsi="Times New Roman" w:cs="Times New Roman"/>
          <w:color w:val="auto"/>
          <w:sz w:val="22"/>
          <w:szCs w:val="22"/>
        </w:rPr>
        <w:t>livar, MO | Graduation May, 2021</w:t>
      </w:r>
    </w:p>
    <w:p w14:paraId="5D05521A" w14:textId="77777777" w:rsidR="000F4BE0" w:rsidRDefault="000F4BE0" w:rsidP="00827663">
      <w:pPr>
        <w:pStyle w:val="ListBullet"/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r w:rsidRPr="00827663">
        <w:rPr>
          <w:rFonts w:ascii="Times New Roman" w:hAnsi="Times New Roman" w:cs="Times New Roman"/>
          <w:color w:val="auto"/>
          <w:sz w:val="24"/>
          <w:szCs w:val="24"/>
        </w:rPr>
        <w:t xml:space="preserve">Majoring in </w:t>
      </w:r>
      <w:r w:rsidR="00827663">
        <w:rPr>
          <w:rFonts w:ascii="Times New Roman" w:hAnsi="Times New Roman" w:cs="Times New Roman"/>
          <w:color w:val="auto"/>
          <w:sz w:val="24"/>
          <w:szCs w:val="24"/>
        </w:rPr>
        <w:t>Computer Information Science</w:t>
      </w:r>
    </w:p>
    <w:p w14:paraId="302B8C95" w14:textId="77777777" w:rsidR="008108AB" w:rsidRPr="00827663" w:rsidRDefault="008108AB" w:rsidP="00827663">
      <w:pPr>
        <w:pStyle w:val="ListBullet"/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GPA 3.2</w:t>
      </w:r>
    </w:p>
    <w:p w14:paraId="11BD0181" w14:textId="77777777" w:rsidR="000F4BE0" w:rsidRDefault="000F4BE0" w:rsidP="00C61AE2">
      <w:pPr>
        <w:pStyle w:val="ListBullet"/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r w:rsidRPr="00827663">
        <w:rPr>
          <w:rFonts w:ascii="Times New Roman" w:hAnsi="Times New Roman" w:cs="Times New Roman"/>
          <w:color w:val="auto"/>
          <w:sz w:val="24"/>
          <w:szCs w:val="24"/>
        </w:rPr>
        <w:t>Scholarships received:  Missouri Bright Flight Scholarship</w:t>
      </w:r>
    </w:p>
    <w:p w14:paraId="1AEF6F62" w14:textId="77777777" w:rsidR="008108AB" w:rsidRDefault="008108AB" w:rsidP="00C61AE2">
      <w:pPr>
        <w:pStyle w:val="ListBullet"/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Classes: Computer Science 1, Foundations in Computer Science</w:t>
      </w:r>
    </w:p>
    <w:p w14:paraId="6E90BAF2" w14:textId="77777777" w:rsidR="008108AB" w:rsidRPr="00827663" w:rsidRDefault="008108AB" w:rsidP="00C61AE2">
      <w:pPr>
        <w:pStyle w:val="ListBullet"/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Programming languages: Java, Python</w:t>
      </w:r>
    </w:p>
    <w:p w14:paraId="4160C688" w14:textId="77777777" w:rsidR="00FB4010" w:rsidRPr="00827663" w:rsidRDefault="00247036" w:rsidP="00C61AE2">
      <w:pPr>
        <w:pStyle w:val="Subsection"/>
        <w:spacing w:before="120"/>
        <w:rPr>
          <w:rFonts w:ascii="Times New Roman" w:hAnsi="Times New Roman" w:cs="Times New Roman"/>
          <w:color w:val="auto"/>
          <w:sz w:val="22"/>
          <w:szCs w:val="22"/>
        </w:rPr>
      </w:pPr>
      <w:r w:rsidRPr="00827663">
        <w:rPr>
          <w:rFonts w:ascii="Times New Roman" w:hAnsi="Times New Roman" w:cs="Times New Roman"/>
          <w:color w:val="auto"/>
          <w:sz w:val="22"/>
          <w:szCs w:val="22"/>
        </w:rPr>
        <w:t>Blue Springs High School</w:t>
      </w:r>
      <w:r w:rsidR="00364851" w:rsidRPr="00827663">
        <w:rPr>
          <w:rFonts w:ascii="Times New Roman" w:hAnsi="Times New Roman" w:cs="Times New Roman"/>
          <w:color w:val="auto"/>
          <w:sz w:val="22"/>
          <w:szCs w:val="22"/>
        </w:rPr>
        <w:t> | </w:t>
      </w:r>
      <w:r w:rsidRPr="00827663">
        <w:rPr>
          <w:rFonts w:ascii="Times New Roman" w:hAnsi="Times New Roman" w:cs="Times New Roman"/>
          <w:color w:val="auto"/>
          <w:sz w:val="22"/>
          <w:szCs w:val="22"/>
        </w:rPr>
        <w:t>Blue Springs, MO</w:t>
      </w:r>
      <w:r w:rsidR="00364851" w:rsidRPr="00827663">
        <w:rPr>
          <w:rFonts w:ascii="Times New Roman" w:hAnsi="Times New Roman" w:cs="Times New Roman"/>
          <w:color w:val="auto"/>
          <w:sz w:val="22"/>
          <w:szCs w:val="22"/>
        </w:rPr>
        <w:t> | </w:t>
      </w:r>
      <w:r w:rsidRPr="00827663">
        <w:rPr>
          <w:rFonts w:ascii="Times New Roman" w:hAnsi="Times New Roman" w:cs="Times New Roman"/>
          <w:color w:val="auto"/>
          <w:sz w:val="22"/>
          <w:szCs w:val="22"/>
        </w:rPr>
        <w:t xml:space="preserve">Graduation May, </w:t>
      </w:r>
      <w:r w:rsidR="00345F9A">
        <w:rPr>
          <w:rFonts w:ascii="Times New Roman" w:hAnsi="Times New Roman" w:cs="Times New Roman"/>
          <w:color w:val="auto"/>
          <w:sz w:val="22"/>
          <w:szCs w:val="22"/>
        </w:rPr>
        <w:t>2017</w:t>
      </w:r>
    </w:p>
    <w:p w14:paraId="38AD298C" w14:textId="77777777" w:rsidR="00EF0EE8" w:rsidRPr="00827663" w:rsidRDefault="008108AB" w:rsidP="00C61AE2">
      <w:pPr>
        <w:pStyle w:val="ListBullet"/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r w:rsidRPr="00827663">
        <w:rPr>
          <w:rFonts w:ascii="Times New Roman" w:hAnsi="Times New Roman" w:cs="Times New Roman"/>
          <w:color w:val="auto"/>
          <w:sz w:val="24"/>
          <w:szCs w:val="24"/>
        </w:rPr>
        <w:t>GPA 3.81</w:t>
      </w:r>
      <w:r w:rsidR="00503997" w:rsidRPr="008276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61FA70A" w14:textId="77777777" w:rsidR="00FB4010" w:rsidRPr="00827663" w:rsidRDefault="006C6588" w:rsidP="00C61AE2">
      <w:pPr>
        <w:pStyle w:val="ListBullet"/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r w:rsidRPr="00827663">
        <w:rPr>
          <w:rFonts w:ascii="Times New Roman" w:hAnsi="Times New Roman" w:cs="Times New Roman"/>
          <w:color w:val="auto"/>
          <w:sz w:val="24"/>
          <w:szCs w:val="24"/>
        </w:rPr>
        <w:t>ACT score 32</w:t>
      </w:r>
    </w:p>
    <w:p w14:paraId="675819E6" w14:textId="77777777" w:rsidR="006C6588" w:rsidRPr="00827663" w:rsidRDefault="006C6588" w:rsidP="00C61AE2">
      <w:pPr>
        <w:pStyle w:val="ListBullet"/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r w:rsidRPr="00827663">
        <w:rPr>
          <w:rFonts w:ascii="Times New Roman" w:hAnsi="Times New Roman" w:cs="Times New Roman"/>
          <w:color w:val="auto"/>
          <w:sz w:val="24"/>
          <w:szCs w:val="24"/>
        </w:rPr>
        <w:t>AP classes:  European History,</w:t>
      </w:r>
      <w:r w:rsidR="00827663">
        <w:rPr>
          <w:rFonts w:ascii="Times New Roman" w:hAnsi="Times New Roman" w:cs="Times New Roman"/>
          <w:color w:val="auto"/>
          <w:sz w:val="24"/>
          <w:szCs w:val="24"/>
        </w:rPr>
        <w:t xml:space="preserve"> United States History, United States Government,</w:t>
      </w:r>
      <w:r w:rsidRPr="00827663">
        <w:rPr>
          <w:rFonts w:ascii="Times New Roman" w:hAnsi="Times New Roman" w:cs="Times New Roman"/>
          <w:color w:val="auto"/>
          <w:sz w:val="24"/>
          <w:szCs w:val="24"/>
        </w:rPr>
        <w:t xml:space="preserve"> English Language &amp; Composition, English Literature &amp; Composition</w:t>
      </w:r>
      <w:r w:rsidR="00827663">
        <w:rPr>
          <w:rFonts w:ascii="Times New Roman" w:hAnsi="Times New Roman" w:cs="Times New Roman"/>
          <w:color w:val="auto"/>
          <w:sz w:val="24"/>
          <w:szCs w:val="24"/>
        </w:rPr>
        <w:t>, Physics</w:t>
      </w:r>
    </w:p>
    <w:p w14:paraId="39E682A4" w14:textId="77777777" w:rsidR="002579EF" w:rsidRPr="00827663" w:rsidRDefault="006C6588" w:rsidP="00C61AE2">
      <w:pPr>
        <w:pStyle w:val="ListBullet"/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r w:rsidRPr="00827663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F66217" w:rsidRPr="00827663">
        <w:rPr>
          <w:rFonts w:ascii="Times New Roman" w:hAnsi="Times New Roman" w:cs="Times New Roman"/>
          <w:color w:val="auto"/>
          <w:sz w:val="24"/>
          <w:szCs w:val="24"/>
        </w:rPr>
        <w:t xml:space="preserve">etropolitan </w:t>
      </w:r>
      <w:r w:rsidRPr="00827663">
        <w:rPr>
          <w:rFonts w:ascii="Times New Roman" w:hAnsi="Times New Roman" w:cs="Times New Roman"/>
          <w:color w:val="auto"/>
          <w:sz w:val="24"/>
          <w:szCs w:val="24"/>
        </w:rPr>
        <w:t>C</w:t>
      </w:r>
      <w:r w:rsidR="00F66217" w:rsidRPr="00827663">
        <w:rPr>
          <w:rFonts w:ascii="Times New Roman" w:hAnsi="Times New Roman" w:cs="Times New Roman"/>
          <w:color w:val="auto"/>
          <w:sz w:val="24"/>
          <w:szCs w:val="24"/>
        </w:rPr>
        <w:t xml:space="preserve">ommunity </w:t>
      </w:r>
      <w:r w:rsidRPr="00827663">
        <w:rPr>
          <w:rFonts w:ascii="Times New Roman" w:hAnsi="Times New Roman" w:cs="Times New Roman"/>
          <w:color w:val="auto"/>
          <w:sz w:val="24"/>
          <w:szCs w:val="24"/>
        </w:rPr>
        <w:t>C</w:t>
      </w:r>
      <w:r w:rsidR="00F66217" w:rsidRPr="00827663">
        <w:rPr>
          <w:rFonts w:ascii="Times New Roman" w:hAnsi="Times New Roman" w:cs="Times New Roman"/>
          <w:color w:val="auto"/>
          <w:sz w:val="24"/>
          <w:szCs w:val="24"/>
        </w:rPr>
        <w:t>ollege</w:t>
      </w:r>
      <w:r w:rsidRPr="00827663">
        <w:rPr>
          <w:rFonts w:ascii="Times New Roman" w:hAnsi="Times New Roman" w:cs="Times New Roman"/>
          <w:color w:val="auto"/>
          <w:sz w:val="24"/>
          <w:szCs w:val="24"/>
        </w:rPr>
        <w:t xml:space="preserve"> classes:  College Algebra, College Trigonometry </w:t>
      </w:r>
    </w:p>
    <w:p w14:paraId="5B2EB19B" w14:textId="77777777" w:rsidR="00FB4010" w:rsidRPr="00827663" w:rsidRDefault="00503997" w:rsidP="00CD5490">
      <w:pPr>
        <w:pStyle w:val="SectionHeading"/>
        <w:spacing w:before="320" w:after="80"/>
        <w:rPr>
          <w:rFonts w:ascii="Times New Roman" w:hAnsi="Times New Roman" w:cs="Times New Roman"/>
          <w:color w:val="auto"/>
          <w:sz w:val="32"/>
          <w:szCs w:val="32"/>
        </w:rPr>
      </w:pPr>
      <w:r w:rsidRPr="00827663">
        <w:rPr>
          <w:rFonts w:ascii="Times New Roman" w:hAnsi="Times New Roman" w:cs="Times New Roman"/>
          <w:color w:val="auto"/>
          <w:sz w:val="32"/>
          <w:szCs w:val="32"/>
        </w:rPr>
        <w:t>Activities</w:t>
      </w:r>
    </w:p>
    <w:sdt>
      <w:sdtPr>
        <w:rPr>
          <w:rFonts w:ascii="Times New Roman" w:hAnsi="Times New Roman" w:cs="Times New Roman"/>
          <w:b w:val="0"/>
          <w:bCs w:val="0"/>
          <w:caps w:val="0"/>
          <w:color w:val="auto"/>
          <w:sz w:val="22"/>
          <w:szCs w:val="22"/>
        </w:rPr>
        <w:id w:val="417760904"/>
      </w:sdtPr>
      <w:sdtEndPr>
        <w:rPr>
          <w:sz w:val="24"/>
          <w:szCs w:val="24"/>
        </w:rPr>
      </w:sdtEndPr>
      <w:sdtContent>
        <w:sdt>
          <w:sdtPr>
            <w:rPr>
              <w:rFonts w:ascii="Times New Roman" w:hAnsi="Times New Roman" w:cs="Times New Roman"/>
              <w:b w:val="0"/>
              <w:bCs w:val="0"/>
              <w:caps w:val="0"/>
              <w:color w:val="auto"/>
              <w:sz w:val="22"/>
              <w:szCs w:val="22"/>
            </w:rPr>
            <w:id w:val="-1773932447"/>
          </w:sdtPr>
          <w:sdtEndPr>
            <w:rPr>
              <w:sz w:val="24"/>
              <w:szCs w:val="24"/>
            </w:rPr>
          </w:sdtEndPr>
          <w:sdtContent>
            <w:p w14:paraId="296073F5" w14:textId="77777777" w:rsidR="00345F9A" w:rsidRPr="00827663" w:rsidRDefault="00345F9A" w:rsidP="00345F9A">
              <w:pPr>
                <w:pStyle w:val="Subsection"/>
                <w:spacing w:before="120"/>
                <w:rPr>
                  <w:rFonts w:ascii="Times New Roman" w:hAnsi="Times New Roman" w:cs="Times New Roman"/>
                  <w:color w:val="auto"/>
                  <w:sz w:val="22"/>
                  <w:szCs w:val="22"/>
                </w:rPr>
              </w:pPr>
              <w:r>
                <w:rPr>
                  <w:rFonts w:ascii="Times New Roman" w:hAnsi="Times New Roman" w:cs="Times New Roman"/>
                  <w:color w:val="auto"/>
                  <w:sz w:val="22"/>
                  <w:szCs w:val="22"/>
                </w:rPr>
                <w:t>Boy Scouts of America</w:t>
              </w:r>
              <w:r w:rsidRPr="00827663">
                <w:rPr>
                  <w:rFonts w:ascii="Times New Roman" w:hAnsi="Times New Roman" w:cs="Times New Roman"/>
                  <w:color w:val="auto"/>
                  <w:sz w:val="22"/>
                  <w:szCs w:val="22"/>
                </w:rPr>
                <w:t xml:space="preserve"> | 201</w:t>
              </w:r>
              <w:r>
                <w:rPr>
                  <w:rFonts w:ascii="Times New Roman" w:hAnsi="Times New Roman" w:cs="Times New Roman"/>
                  <w:color w:val="auto"/>
                  <w:sz w:val="22"/>
                  <w:szCs w:val="22"/>
                </w:rPr>
                <w:t>0-2017</w:t>
              </w:r>
            </w:p>
            <w:p w14:paraId="744D4003" w14:textId="77777777" w:rsidR="00345F9A" w:rsidRPr="00827663" w:rsidRDefault="008108AB" w:rsidP="00345F9A">
              <w:pPr>
                <w:pStyle w:val="ListBullet"/>
                <w:spacing w:after="40"/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t>Obtained the ran</w:t>
              </w:r>
              <w:r w:rsidR="00345F9A"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t>k of Eagle Scout and acted as Senior Patrol Leader for twelve months</w:t>
              </w:r>
              <w:r w:rsidR="00345F9A" w:rsidRPr="00827663"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t>.</w:t>
              </w:r>
            </w:p>
            <w:sdt>
              <w:sdtPr>
                <w:rPr>
                  <w:rFonts w:ascii="Times New Roman" w:hAnsi="Times New Roman" w:cs="Times New Roman"/>
                  <w:b w:val="0"/>
                  <w:bCs w:val="0"/>
                  <w:caps w:val="0"/>
                  <w:color w:val="auto"/>
                  <w:sz w:val="22"/>
                  <w:szCs w:val="22"/>
                </w:rPr>
                <w:id w:val="11380566"/>
              </w:sdtPr>
              <w:sdtEndPr>
                <w:rPr>
                  <w:sz w:val="24"/>
                  <w:szCs w:val="24"/>
                </w:rPr>
              </w:sdtEndPr>
              <w:sdtContent>
                <w:sdt>
                  <w:sdtPr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id w:val="11380567"/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529DB444" w14:textId="77777777" w:rsidR="00345F9A" w:rsidRPr="00827663" w:rsidRDefault="00345F9A" w:rsidP="00345F9A">
                      <w:pPr>
                        <w:pStyle w:val="Subsection"/>
                        <w:spacing w:before="120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827663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French Club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| 2016-2017</w:t>
                      </w:r>
                    </w:p>
                    <w:p w14:paraId="0719743E" w14:textId="77777777" w:rsidR="00345F9A" w:rsidRPr="00827663" w:rsidRDefault="00345F9A" w:rsidP="00345F9A">
                      <w:pPr>
                        <w:pStyle w:val="ListBullet"/>
                        <w:spacing w:after="40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27663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Attended meetings and participated in activities.</w:t>
                      </w:r>
                    </w:p>
                  </w:sdtContent>
                </w:sdt>
              </w:sdtContent>
            </w:sdt>
          </w:sdtContent>
        </w:sdt>
      </w:sdtContent>
    </w:sdt>
    <w:p w14:paraId="768D1256" w14:textId="77777777" w:rsidR="00FB4010" w:rsidRPr="00827663" w:rsidRDefault="00345F9A" w:rsidP="00345F9A">
      <w:pPr>
        <w:pStyle w:val="Subsection"/>
        <w:spacing w:before="12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 Scholar Bowl | 2015-2017</w:t>
      </w:r>
    </w:p>
    <w:p w14:paraId="1D0566B4" w14:textId="77777777" w:rsidR="00FB4010" w:rsidRPr="00827663" w:rsidRDefault="00345F9A" w:rsidP="00C61AE2">
      <w:pPr>
        <w:pStyle w:val="ListBullet"/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Attended practices and participated in two seasons and three tournaments</w:t>
      </w:r>
      <w:r w:rsidR="00426D4E" w:rsidRPr="0082766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341CBCC" w14:textId="77777777" w:rsidR="00503997" w:rsidRPr="00827663" w:rsidRDefault="00503997" w:rsidP="00CD5490">
      <w:pPr>
        <w:pStyle w:val="SectionHeading"/>
        <w:spacing w:before="320" w:after="80"/>
        <w:rPr>
          <w:rFonts w:ascii="Times New Roman" w:hAnsi="Times New Roman" w:cs="Times New Roman"/>
          <w:color w:val="auto"/>
          <w:sz w:val="32"/>
          <w:szCs w:val="32"/>
        </w:rPr>
      </w:pPr>
      <w:r w:rsidRPr="00827663">
        <w:rPr>
          <w:rFonts w:ascii="Times New Roman" w:hAnsi="Times New Roman" w:cs="Times New Roman"/>
          <w:color w:val="auto"/>
          <w:sz w:val="32"/>
          <w:szCs w:val="32"/>
        </w:rPr>
        <w:t>Volunteer Work</w:t>
      </w:r>
    </w:p>
    <w:sdt>
      <w:sdtPr>
        <w:rPr>
          <w:rFonts w:ascii="Times New Roman" w:hAnsi="Times New Roman" w:cs="Times New Roman"/>
          <w:b w:val="0"/>
          <w:bCs w:val="0"/>
          <w:caps w:val="0"/>
          <w:color w:val="auto"/>
          <w:sz w:val="22"/>
          <w:szCs w:val="22"/>
        </w:rPr>
        <w:id w:val="11380575"/>
      </w:sdtPr>
      <w:sdtEndPr>
        <w:rPr>
          <w:sz w:val="24"/>
          <w:szCs w:val="24"/>
        </w:rPr>
      </w:sdtEndPr>
      <w:sdtContent>
        <w:sdt>
          <w:sdtPr>
            <w:rPr>
              <w:rFonts w:ascii="Times New Roman" w:hAnsi="Times New Roman" w:cs="Times New Roman"/>
              <w:b w:val="0"/>
              <w:bCs w:val="0"/>
              <w:caps w:val="0"/>
              <w:color w:val="auto"/>
              <w:sz w:val="22"/>
              <w:szCs w:val="22"/>
            </w:rPr>
            <w:id w:val="11380576"/>
          </w:sdtPr>
          <w:sdtEndPr>
            <w:rPr>
              <w:sz w:val="24"/>
              <w:szCs w:val="24"/>
            </w:rPr>
          </w:sdtEndPr>
          <w:sdtContent>
            <w:p w14:paraId="3E344B18" w14:textId="77777777" w:rsidR="00426D4E" w:rsidRPr="00827663" w:rsidRDefault="00827663" w:rsidP="00C61AE2">
              <w:pPr>
                <w:pStyle w:val="Subsection"/>
                <w:spacing w:before="120"/>
                <w:rPr>
                  <w:rFonts w:ascii="Times New Roman" w:hAnsi="Times New Roman" w:cs="Times New Roman"/>
                  <w:color w:val="auto"/>
                  <w:sz w:val="22"/>
                  <w:szCs w:val="22"/>
                </w:rPr>
              </w:pPr>
              <w:r>
                <w:rPr>
                  <w:rFonts w:ascii="Times New Roman" w:hAnsi="Times New Roman" w:cs="Times New Roman"/>
                  <w:color w:val="auto"/>
                  <w:sz w:val="22"/>
                  <w:szCs w:val="22"/>
                </w:rPr>
                <w:t>Tutoring | 2014-2017</w:t>
              </w:r>
            </w:p>
            <w:p w14:paraId="7731A677" w14:textId="77777777" w:rsidR="00426D4E" w:rsidRPr="00827663" w:rsidRDefault="00F1234F" w:rsidP="00C61AE2">
              <w:pPr>
                <w:pStyle w:val="ListBullet"/>
                <w:spacing w:after="40"/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t>Tutored m</w:t>
              </w:r>
              <w:r w:rsidR="00827663"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t>iddle school students in science and math.</w:t>
              </w:r>
            </w:p>
            <w:sdt>
              <w:sdtPr>
                <w:rPr>
                  <w:rFonts w:ascii="Times New Roman" w:hAnsi="Times New Roman" w:cs="Times New Roman"/>
                  <w:b w:val="0"/>
                  <w:bCs w:val="0"/>
                  <w:caps w:val="0"/>
                  <w:color w:val="auto"/>
                  <w:sz w:val="22"/>
                  <w:szCs w:val="22"/>
                </w:rPr>
                <w:id w:val="11380580"/>
              </w:sdtPr>
              <w:sdtEndPr>
                <w:rPr>
                  <w:sz w:val="24"/>
                  <w:szCs w:val="24"/>
                </w:rPr>
              </w:sdtEndPr>
              <w:sdtContent>
                <w:sdt>
                  <w:sdtPr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id w:val="11380581"/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46CC1FC3" w14:textId="4CB7D5DF" w:rsidR="00426D4E" w:rsidRPr="00827663" w:rsidRDefault="00827663" w:rsidP="00C61AE2">
                      <w:pPr>
                        <w:pStyle w:val="Subsection"/>
                        <w:spacing w:before="120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Sunday School</w:t>
                      </w:r>
                      <w:r w:rsidR="0028375D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 Teacher</w:t>
                      </w:r>
                      <w:bookmarkStart w:id="0" w:name="_GoBack"/>
                      <w:bookmarkEnd w:id="0"/>
                      <w: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 | 2012</w:t>
                      </w:r>
                      <w:r w:rsidR="00426D4E" w:rsidRPr="00827663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-Present</w:t>
                      </w:r>
                    </w:p>
                    <w:p w14:paraId="1FEB517C" w14:textId="77777777" w:rsidR="0060381C" w:rsidRPr="00827663" w:rsidRDefault="00426D4E" w:rsidP="00C61AE2">
                      <w:pPr>
                        <w:pStyle w:val="ListBullet"/>
                        <w:spacing w:after="40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27663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Helping teach </w:t>
                      </w:r>
                      <w:r w:rsidR="00EF0EE8" w:rsidRPr="00827663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preschool Sunday school class</w:t>
                      </w:r>
                      <w:r w:rsidRPr="00827663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sdtContent>
                </w:sdt>
              </w:sdtContent>
            </w:sdt>
          </w:sdtContent>
        </w:sdt>
      </w:sdtContent>
    </w:sdt>
    <w:sectPr w:rsidR="0060381C" w:rsidRPr="00827663" w:rsidSect="00CD5490">
      <w:footerReference w:type="default" r:id="rId10"/>
      <w:pgSz w:w="12240" w:h="15840"/>
      <w:pgMar w:top="1296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67E13" w14:textId="77777777" w:rsidR="00085F3E" w:rsidRDefault="00085F3E">
      <w:pPr>
        <w:spacing w:after="0"/>
      </w:pPr>
      <w:r>
        <w:separator/>
      </w:r>
    </w:p>
  </w:endnote>
  <w:endnote w:type="continuationSeparator" w:id="0">
    <w:p w14:paraId="44AD72AD" w14:textId="77777777" w:rsidR="00085F3E" w:rsidRDefault="00085F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BC003" w14:textId="77777777" w:rsidR="00FB4010" w:rsidRDefault="00364851">
    <w:pPr>
      <w:pStyle w:val="Footer"/>
    </w:pPr>
    <w:r>
      <w:t xml:space="preserve">Page </w:t>
    </w:r>
    <w:r w:rsidR="00EE17CA">
      <w:fldChar w:fldCharType="begin"/>
    </w:r>
    <w:r>
      <w:instrText xml:space="preserve"> PAGE   \* MERGEFORMAT </w:instrText>
    </w:r>
    <w:r w:rsidR="00EE17CA">
      <w:fldChar w:fldCharType="separate"/>
    </w:r>
    <w:r w:rsidR="00E01099">
      <w:rPr>
        <w:noProof/>
      </w:rPr>
      <w:t>2</w:t>
    </w:r>
    <w:r w:rsidR="00EE17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A3CE2" w14:textId="77777777" w:rsidR="00085F3E" w:rsidRDefault="00085F3E">
      <w:pPr>
        <w:spacing w:after="0"/>
      </w:pPr>
      <w:r>
        <w:separator/>
      </w:r>
    </w:p>
  </w:footnote>
  <w:footnote w:type="continuationSeparator" w:id="0">
    <w:p w14:paraId="2394A958" w14:textId="77777777" w:rsidR="00085F3E" w:rsidRDefault="00085F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58C"/>
    <w:rsid w:val="0007079F"/>
    <w:rsid w:val="00085F3E"/>
    <w:rsid w:val="000F4BE0"/>
    <w:rsid w:val="001134C0"/>
    <w:rsid w:val="00155097"/>
    <w:rsid w:val="00177B01"/>
    <w:rsid w:val="001E7A87"/>
    <w:rsid w:val="001F38BE"/>
    <w:rsid w:val="00246A62"/>
    <w:rsid w:val="00247036"/>
    <w:rsid w:val="002579EF"/>
    <w:rsid w:val="0028375D"/>
    <w:rsid w:val="00315CBC"/>
    <w:rsid w:val="00345F9A"/>
    <w:rsid w:val="00364851"/>
    <w:rsid w:val="0038768F"/>
    <w:rsid w:val="003B6F29"/>
    <w:rsid w:val="003E0796"/>
    <w:rsid w:val="00426D4E"/>
    <w:rsid w:val="00462BDB"/>
    <w:rsid w:val="004B63BB"/>
    <w:rsid w:val="004D6EAB"/>
    <w:rsid w:val="00503997"/>
    <w:rsid w:val="0059500A"/>
    <w:rsid w:val="005F0E6C"/>
    <w:rsid w:val="00602A77"/>
    <w:rsid w:val="0060381C"/>
    <w:rsid w:val="00667199"/>
    <w:rsid w:val="0069458C"/>
    <w:rsid w:val="006C6588"/>
    <w:rsid w:val="006D6BF2"/>
    <w:rsid w:val="006E6F31"/>
    <w:rsid w:val="00746197"/>
    <w:rsid w:val="00785436"/>
    <w:rsid w:val="00796937"/>
    <w:rsid w:val="008108AB"/>
    <w:rsid w:val="00827663"/>
    <w:rsid w:val="00991CC1"/>
    <w:rsid w:val="009A5073"/>
    <w:rsid w:val="00B426E2"/>
    <w:rsid w:val="00B71FF5"/>
    <w:rsid w:val="00B721F9"/>
    <w:rsid w:val="00B75C99"/>
    <w:rsid w:val="00B95F8C"/>
    <w:rsid w:val="00C26E30"/>
    <w:rsid w:val="00C32F62"/>
    <w:rsid w:val="00C61AE2"/>
    <w:rsid w:val="00CD33D3"/>
    <w:rsid w:val="00CD5490"/>
    <w:rsid w:val="00CE2378"/>
    <w:rsid w:val="00D31026"/>
    <w:rsid w:val="00D54AF7"/>
    <w:rsid w:val="00D9124F"/>
    <w:rsid w:val="00DC1F73"/>
    <w:rsid w:val="00E01099"/>
    <w:rsid w:val="00EE17CA"/>
    <w:rsid w:val="00EF0EE8"/>
    <w:rsid w:val="00F1234F"/>
    <w:rsid w:val="00F66217"/>
    <w:rsid w:val="00F82145"/>
    <w:rsid w:val="00FB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C242"/>
  <w15:docId w15:val="{90DEDF34-C80D-4352-845E-244ABC9B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FB4010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FB4010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FB4010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FB4010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FB4010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FB4010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FB40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B4010"/>
  </w:style>
  <w:style w:type="paragraph" w:styleId="Footer">
    <w:name w:val="footer"/>
    <w:basedOn w:val="Normal"/>
    <w:link w:val="FooterChar"/>
    <w:uiPriority w:val="99"/>
    <w:unhideWhenUsed/>
    <w:rsid w:val="00FB4010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FB4010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FB4010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FB4010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FB4010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FB4010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FB4010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FB4010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FB4010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FB4010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FB4010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0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%20paper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723F82F37047C1B168CDBA56C67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E54B-B8B6-4FC5-9B12-387F1C07072E}"/>
      </w:docPartPr>
      <w:docPartBody>
        <w:p w:rsidR="00421FBC" w:rsidRDefault="00421FBC">
          <w:pPr>
            <w:pStyle w:val="96723F82F37047C1B168CDBA56C67DD3"/>
          </w:pPr>
          <w:r>
            <w:t>[Your Name]</w:t>
          </w:r>
        </w:p>
      </w:docPartBody>
    </w:docPart>
    <w:docPart>
      <w:docPartPr>
        <w:name w:val="107DE17DD3BD48269FDCF7901F315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56375-B3A1-4035-9200-DA4939D92CBE}"/>
      </w:docPartPr>
      <w:docPartBody>
        <w:p w:rsidR="00421FBC" w:rsidRDefault="00421FBC">
          <w:pPr>
            <w:pStyle w:val="107DE17DD3BD48269FDCF7901F31510A"/>
          </w:pPr>
          <w:r>
            <w:t>[Address, City, ST  ZIP Code]</w:t>
          </w:r>
        </w:p>
      </w:docPartBody>
    </w:docPart>
    <w:docPart>
      <w:docPartPr>
        <w:name w:val="84D5132280B041EFB72FA1C55DA50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A264A-C2B8-4AB2-9973-049CD182F1B5}"/>
      </w:docPartPr>
      <w:docPartBody>
        <w:p w:rsidR="00421FBC" w:rsidRDefault="00421FBC">
          <w:pPr>
            <w:pStyle w:val="84D5132280B041EFB72FA1C55DA50DFB"/>
          </w:pPr>
          <w:r>
            <w:t>[Telephone]</w:t>
          </w:r>
        </w:p>
      </w:docPartBody>
    </w:docPart>
    <w:docPart>
      <w:docPartPr>
        <w:name w:val="65283A17DE3345AE992E0A4E0FE30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BD96D-BBB0-4642-A13E-6FBD1B46B905}"/>
      </w:docPartPr>
      <w:docPartBody>
        <w:p w:rsidR="00421FBC" w:rsidRDefault="00421FBC">
          <w:pPr>
            <w:pStyle w:val="65283A17DE3345AE992E0A4E0FE306D0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FBC"/>
    <w:rsid w:val="000A26BC"/>
    <w:rsid w:val="00144010"/>
    <w:rsid w:val="00144320"/>
    <w:rsid w:val="001C5195"/>
    <w:rsid w:val="00421FBC"/>
    <w:rsid w:val="004B21E3"/>
    <w:rsid w:val="005D17CF"/>
    <w:rsid w:val="00784D01"/>
    <w:rsid w:val="00875295"/>
    <w:rsid w:val="00B61F0E"/>
    <w:rsid w:val="00C702CD"/>
    <w:rsid w:val="00E06116"/>
    <w:rsid w:val="00F434C8"/>
    <w:rsid w:val="00F6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723F82F37047C1B168CDBA56C67DD3">
    <w:name w:val="96723F82F37047C1B168CDBA56C67DD3"/>
    <w:rsid w:val="00F434C8"/>
  </w:style>
  <w:style w:type="paragraph" w:customStyle="1" w:styleId="107DE17DD3BD48269FDCF7901F31510A">
    <w:name w:val="107DE17DD3BD48269FDCF7901F31510A"/>
    <w:rsid w:val="00F434C8"/>
  </w:style>
  <w:style w:type="paragraph" w:customStyle="1" w:styleId="84D5132280B041EFB72FA1C55DA50DFB">
    <w:name w:val="84D5132280B041EFB72FA1C55DA50DFB"/>
    <w:rsid w:val="00F434C8"/>
  </w:style>
  <w:style w:type="paragraph" w:customStyle="1" w:styleId="65283A17DE3345AE992E0A4E0FE306D0">
    <w:name w:val="65283A17DE3345AE992E0A4E0FE306D0"/>
    <w:rsid w:val="00F434C8"/>
  </w:style>
  <w:style w:type="paragraph" w:customStyle="1" w:styleId="EAA5093ACE1F431FBAF8796AC579693E">
    <w:name w:val="EAA5093ACE1F431FBAF8796AC579693E"/>
    <w:rsid w:val="00F434C8"/>
  </w:style>
  <w:style w:type="paragraph" w:customStyle="1" w:styleId="EC9F32C980934FB28744E911313E5492">
    <w:name w:val="EC9F32C980934FB28744E911313E5492"/>
    <w:rsid w:val="00F434C8"/>
  </w:style>
  <w:style w:type="paragraph" w:customStyle="1" w:styleId="8BBDC8B56FCF4949BDA1CEC17DE30FE7">
    <w:name w:val="8BBDC8B56FCF4949BDA1CEC17DE30FE7"/>
    <w:rsid w:val="00F434C8"/>
  </w:style>
  <w:style w:type="paragraph" w:customStyle="1" w:styleId="401C34B55760445593A1EDC26C933BEF">
    <w:name w:val="401C34B55760445593A1EDC26C933BEF"/>
    <w:rsid w:val="00F434C8"/>
  </w:style>
  <w:style w:type="paragraph" w:styleId="ListBullet">
    <w:name w:val="List Bullet"/>
    <w:basedOn w:val="Normal"/>
    <w:uiPriority w:val="1"/>
    <w:unhideWhenUsed/>
    <w:qFormat/>
    <w:rsid w:val="00F434C8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79E02E364F6F4DB7964D9FCF1C3D2B41">
    <w:name w:val="79E02E364F6F4DB7964D9FCF1C3D2B41"/>
    <w:rsid w:val="00F434C8"/>
  </w:style>
  <w:style w:type="paragraph" w:customStyle="1" w:styleId="DE2E76A6643A4C29A6348444286967E9">
    <w:name w:val="DE2E76A6643A4C29A6348444286967E9"/>
    <w:rsid w:val="00F434C8"/>
  </w:style>
  <w:style w:type="paragraph" w:customStyle="1" w:styleId="52D812AE938D479F9E0E5775A5C5DE96">
    <w:name w:val="52D812AE938D479F9E0E5775A5C5DE96"/>
    <w:rsid w:val="00F434C8"/>
  </w:style>
  <w:style w:type="paragraph" w:customStyle="1" w:styleId="C3FEF65584904B8FB6494E7CC3A4BFA9">
    <w:name w:val="C3FEF65584904B8FB6494E7CC3A4BFA9"/>
    <w:rsid w:val="00F434C8"/>
  </w:style>
  <w:style w:type="paragraph" w:customStyle="1" w:styleId="DA012CAAFC5148F2B57802A3D83964A3">
    <w:name w:val="DA012CAAFC5148F2B57802A3D83964A3"/>
    <w:rsid w:val="00F434C8"/>
  </w:style>
  <w:style w:type="paragraph" w:customStyle="1" w:styleId="BD8FCFFCADF647FC9335C6E541977071">
    <w:name w:val="BD8FCFFCADF647FC9335C6E541977071"/>
    <w:rsid w:val="00F434C8"/>
  </w:style>
  <w:style w:type="paragraph" w:customStyle="1" w:styleId="738E75DDEAE14FFABC9795FBF1FBD5E2">
    <w:name w:val="738E75DDEAE14FFABC9795FBF1FBD5E2"/>
    <w:rsid w:val="00F434C8"/>
  </w:style>
  <w:style w:type="character" w:styleId="PlaceholderText">
    <w:name w:val="Placeholder Text"/>
    <w:basedOn w:val="DefaultParagraphFont"/>
    <w:uiPriority w:val="99"/>
    <w:semiHidden/>
    <w:rsid w:val="00F434C8"/>
    <w:rPr>
      <w:color w:val="808080"/>
    </w:rPr>
  </w:style>
  <w:style w:type="paragraph" w:customStyle="1" w:styleId="726F4FFBB5454AECAD106751ECDC86F4">
    <w:name w:val="726F4FFBB5454AECAD106751ECDC86F4"/>
    <w:rsid w:val="00F434C8"/>
  </w:style>
  <w:style w:type="paragraph" w:customStyle="1" w:styleId="B22F7B3B84B546FCAFEF01E9EF8D1C56">
    <w:name w:val="B22F7B3B84B546FCAFEF01E9EF8D1C56"/>
    <w:rsid w:val="00421FBC"/>
  </w:style>
  <w:style w:type="paragraph" w:customStyle="1" w:styleId="D55B4FE0CF27405CA31E9B7EAD707798">
    <w:name w:val="D55B4FE0CF27405CA31E9B7EAD707798"/>
    <w:rsid w:val="00421FBC"/>
  </w:style>
  <w:style w:type="paragraph" w:customStyle="1" w:styleId="BDA4D49DEFCB4DF3941CE9FEF8F437B1">
    <w:name w:val="BDA4D49DEFCB4DF3941CE9FEF8F437B1"/>
    <w:rsid w:val="00421FBC"/>
  </w:style>
  <w:style w:type="paragraph" w:customStyle="1" w:styleId="631B5230F88947C0BCFAAE24BF05B94F">
    <w:name w:val="631B5230F88947C0BCFAAE24BF05B94F"/>
    <w:rsid w:val="00421FBC"/>
  </w:style>
  <w:style w:type="paragraph" w:customStyle="1" w:styleId="92F8A76529A44FB1BDCB60F74EAF5684">
    <w:name w:val="92F8A76529A44FB1BDCB60F74EAF5684"/>
    <w:rsid w:val="00421FBC"/>
  </w:style>
  <w:style w:type="paragraph" w:customStyle="1" w:styleId="9458E4F764B84E01AE1BE793EE3CCB63">
    <w:name w:val="9458E4F764B84E01AE1BE793EE3CCB63"/>
    <w:rsid w:val="00421FBC"/>
  </w:style>
  <w:style w:type="paragraph" w:customStyle="1" w:styleId="C19A4BD5A17A467BAAC09FB8F1E2414E">
    <w:name w:val="C19A4BD5A17A467BAAC09FB8F1E2414E"/>
    <w:rsid w:val="00421FBC"/>
  </w:style>
  <w:style w:type="paragraph" w:customStyle="1" w:styleId="2240622D03C14FFB9E7933E9E1E71EA0">
    <w:name w:val="2240622D03C14FFB9E7933E9E1E71EA0"/>
    <w:rsid w:val="00421FBC"/>
  </w:style>
  <w:style w:type="paragraph" w:customStyle="1" w:styleId="7730C3DB50634F4D8F1F009B0487ADD3">
    <w:name w:val="7730C3DB50634F4D8F1F009B0487ADD3"/>
    <w:rsid w:val="00421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3617 Saddle Ridge Dr., Independence, MO 64057</CompanyAddress>
  <CompanyPhone>(816)-377-3264</CompanyPhone>
  <CompanyFax/>
  <CompanyEmail>s756846@sbuniv.edu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7DF0F0-6921-4FDD-942B-D0CACF92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Lay</dc:creator>
  <cp:lastModifiedBy>Thomas Lay</cp:lastModifiedBy>
  <cp:revision>8</cp:revision>
  <cp:lastPrinted>2017-02-10T00:09:00Z</cp:lastPrinted>
  <dcterms:created xsi:type="dcterms:W3CDTF">2017-09-29T00:14:00Z</dcterms:created>
  <dcterms:modified xsi:type="dcterms:W3CDTF">2018-02-15T22:09:00Z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